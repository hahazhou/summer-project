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4012">
        <w:rPr>
          <w:rFonts w:ascii="Arial" w:hAnsi="Arial" w:hint="eastAsia"/>
        </w:rPr>
        <w:t>&lt;</w:t>
      </w:r>
      <w:r w:rsidR="001E4012">
        <w:rPr>
          <w:rFonts w:ascii="Arial" w:hAnsi="Arial" w:hint="eastAsia"/>
        </w:rPr>
        <w:t>慧眼识</w:t>
      </w:r>
      <w:proofErr w:type="gramStart"/>
      <w:r w:rsidR="001E4012">
        <w:rPr>
          <w:rFonts w:ascii="Arial" w:hAnsi="Arial" w:hint="eastAsia"/>
        </w:rPr>
        <w:t>踪</w:t>
      </w:r>
      <w:proofErr w:type="gramEnd"/>
      <w:r w:rsidR="001E4012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401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344C68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:rsidTr="00CA2D6F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:rsidTr="00CA2D6F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4012">
              <w:rPr>
                <w:rFonts w:ascii="Times New Roman" w:hint="eastAsia"/>
              </w:rPr>
              <w:t>2018/9/9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4012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4012">
              <w:rPr>
                <w:rFonts w:ascii="Times New Roman" w:hint="eastAsia"/>
              </w:rPr>
              <w:t>汤志彪</w:t>
            </w:r>
            <w:r>
              <w:rPr>
                <w:rFonts w:ascii="Times New Roman"/>
              </w:rPr>
              <w:t>&gt;</w:t>
            </w:r>
          </w:p>
        </w:tc>
      </w:tr>
      <w:tr w:rsidR="00CA2D6F" w:rsidTr="00CA2D6F">
        <w:tc>
          <w:tcPr>
            <w:tcW w:w="2304" w:type="dxa"/>
          </w:tcPr>
          <w:p w:rsidR="00CA2D6F" w:rsidRDefault="00CA2D6F" w:rsidP="00CA2D6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2018/9/9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CA2D6F" w:rsidRDefault="00CA2D6F" w:rsidP="00CA2D6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CA2D6F" w:rsidRDefault="00CA2D6F" w:rsidP="00CA2D6F">
            <w:pPr>
              <w:pStyle w:val="Tabletext"/>
            </w:pPr>
            <w:r>
              <w:rPr>
                <w:rFonts w:hint="eastAsia"/>
              </w:rPr>
              <w:t>&lt;修改</w:t>
            </w:r>
            <w:r>
              <w:t>&gt;</w:t>
            </w:r>
          </w:p>
        </w:tc>
        <w:tc>
          <w:tcPr>
            <w:tcW w:w="2304" w:type="dxa"/>
          </w:tcPr>
          <w:p w:rsidR="00CA2D6F" w:rsidRDefault="00CA2D6F" w:rsidP="00CA2D6F">
            <w:pPr>
              <w:pStyle w:val="Tabletext"/>
            </w:pPr>
            <w:r>
              <w:rPr>
                <w:rFonts w:hint="eastAsia"/>
              </w:rPr>
              <w:t>&lt;周笑</w:t>
            </w:r>
            <w:r>
              <w:t>&gt;</w:t>
            </w:r>
          </w:p>
        </w:tc>
      </w:tr>
      <w:tr w:rsidR="00CA2D6F" w:rsidTr="00CA2D6F">
        <w:tc>
          <w:tcPr>
            <w:tcW w:w="2304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1152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3744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2304" w:type="dxa"/>
          </w:tcPr>
          <w:p w:rsidR="00CA2D6F" w:rsidRDefault="00CA2D6F" w:rsidP="00CA2D6F">
            <w:pPr>
              <w:pStyle w:val="Tabletext"/>
            </w:pPr>
          </w:p>
        </w:tc>
      </w:tr>
      <w:tr w:rsidR="00CA2D6F" w:rsidTr="00CA2D6F">
        <w:tc>
          <w:tcPr>
            <w:tcW w:w="2304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1152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3744" w:type="dxa"/>
          </w:tcPr>
          <w:p w:rsidR="00CA2D6F" w:rsidRDefault="00CA2D6F" w:rsidP="00CA2D6F">
            <w:pPr>
              <w:pStyle w:val="Tabletext"/>
            </w:pPr>
          </w:p>
        </w:tc>
        <w:tc>
          <w:tcPr>
            <w:tcW w:w="2304" w:type="dxa"/>
          </w:tcPr>
          <w:p w:rsidR="00CA2D6F" w:rsidRDefault="00CA2D6F" w:rsidP="00CA2D6F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4012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4012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2E5E4F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</w:t>
      </w:r>
      <w:bookmarkStart w:id="0" w:name="_GoBack"/>
      <w:bookmarkEnd w:id="0"/>
      <w:r w:rsidR="001761BA">
        <w:rPr>
          <w:noProof/>
        </w:rPr>
        <w:t>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核心算法设计（可选）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_Toc356851236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4012">
        <w:rPr>
          <w:noProof/>
        </w:rPr>
        <w:t>2</w:t>
      </w:r>
      <w:r w:rsidR="001761BA"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401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 w:rsidP="001E4012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1E4012" w:rsidRPr="001E4012" w:rsidRDefault="001E4012" w:rsidP="001E4012">
      <w:pPr>
        <w:ind w:left="720"/>
      </w:pPr>
      <w:r>
        <w:rPr>
          <w:rFonts w:hint="eastAsia"/>
        </w:rPr>
        <w:t>无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1E4012">
      <w:r w:rsidRPr="001E4012">
        <w:rPr>
          <w:noProof/>
          <w:snapToGrid/>
        </w:rPr>
        <w:drawing>
          <wp:inline distT="0" distB="0" distL="0" distR="0">
            <wp:extent cx="5943600" cy="17830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FB6EE9" w:rsidRDefault="00FB6EE9" w:rsidP="00FB6EE9">
      <w:pPr>
        <w:pStyle w:val="a9"/>
      </w:pPr>
      <w:r>
        <w:rPr>
          <w:noProof/>
          <w:snapToGrid/>
        </w:rPr>
        <w:drawing>
          <wp:inline distT="0" distB="0" distL="0" distR="0" wp14:anchorId="216ACFC6" wp14:editId="279D67ED">
            <wp:extent cx="5594638" cy="401340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9" w:rsidRPr="00FB6EE9" w:rsidRDefault="00FB6EE9" w:rsidP="00FB6EE9">
      <w:pPr>
        <w:pStyle w:val="a9"/>
      </w:pPr>
      <w:r>
        <w:rPr>
          <w:rFonts w:hint="eastAsia"/>
        </w:rPr>
        <w:t>以上为应用的关键部分的逻辑视图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F34F8" w:rsidRDefault="003F34F8" w:rsidP="003F34F8">
      <w:pPr>
        <w:pStyle w:val="a9"/>
      </w:pPr>
      <w:r>
        <w:rPr>
          <w:rFonts w:hint="eastAsia"/>
        </w:rPr>
        <w:t>用户类：用户名和密码</w:t>
      </w:r>
    </w:p>
    <w:p w:rsidR="003F34F8" w:rsidRDefault="003F34F8" w:rsidP="003F34F8">
      <w:pPr>
        <w:pStyle w:val="a9"/>
      </w:pPr>
      <w:r>
        <w:rPr>
          <w:rFonts w:hint="eastAsia"/>
        </w:rPr>
        <w:t>地图类：包括地图图片，图片路径，上传</w:t>
      </w:r>
      <w:proofErr w:type="gramStart"/>
      <w:r>
        <w:rPr>
          <w:rFonts w:hint="eastAsia"/>
        </w:rPr>
        <w:t>此地图</w:t>
      </w:r>
      <w:proofErr w:type="gramEnd"/>
      <w:r>
        <w:rPr>
          <w:rFonts w:hint="eastAsia"/>
        </w:rPr>
        <w:t>的用户，楼层高度和宽度</w:t>
      </w:r>
    </w:p>
    <w:p w:rsidR="003F34F8" w:rsidRDefault="003F34F8" w:rsidP="003F34F8">
      <w:pPr>
        <w:pStyle w:val="a9"/>
      </w:pPr>
      <w:r>
        <w:rPr>
          <w:rFonts w:hint="eastAsia"/>
        </w:rPr>
        <w:t>摄像头类：包括摄像头I</w:t>
      </w:r>
      <w:r>
        <w:t>D</w:t>
      </w:r>
      <w:r>
        <w:rPr>
          <w:rFonts w:hint="eastAsia"/>
        </w:rPr>
        <w:t>，摄像头位置，俯角，拍摄半径和对应的地图</w:t>
      </w:r>
    </w:p>
    <w:p w:rsidR="003F34F8" w:rsidRPr="003F34F8" w:rsidRDefault="003F34F8" w:rsidP="003F34F8">
      <w:pPr>
        <w:pStyle w:val="a9"/>
      </w:pPr>
      <w:r>
        <w:rPr>
          <w:rFonts w:hint="eastAsia"/>
        </w:rPr>
        <w:t>视频类：包括存储视频的路径，拍摄该视频的摄像头编号，视频的编号，视频长度和名称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9B718D" w:rsidRPr="009B718D" w:rsidRDefault="009B718D" w:rsidP="009B718D">
      <w:pPr>
        <w:pStyle w:val="a9"/>
      </w:pPr>
      <w:r>
        <w:rPr>
          <w:noProof/>
          <w:snapToGrid/>
        </w:rPr>
        <w:drawing>
          <wp:inline distT="0" distB="0" distL="0" distR="0" wp14:anchorId="0D9CDE98" wp14:editId="5EBB2CE0">
            <wp:extent cx="5550185" cy="1562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:rsidR="007460D8" w:rsidRPr="007460D8" w:rsidRDefault="007460D8" w:rsidP="007460D8">
      <w:pPr>
        <w:pStyle w:val="a9"/>
      </w:pPr>
      <w:r>
        <w:rPr>
          <w:noProof/>
          <w:snapToGrid/>
        </w:rPr>
        <w:drawing>
          <wp:inline distT="0" distB="0" distL="0" distR="0" wp14:anchorId="5CABA1D2" wp14:editId="45DCB118">
            <wp:extent cx="1879697" cy="38101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 w:rsidP="002E5E4F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3A46E4" w:rsidRDefault="00B30803">
      <w:r>
        <w:rPr>
          <w:noProof/>
          <w:snapToGrid/>
        </w:rPr>
        <w:drawing>
          <wp:inline distT="0" distB="0" distL="0" distR="0" wp14:anchorId="14A5C917" wp14:editId="712511EF">
            <wp:extent cx="5207268" cy="153677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bookmarkEnd w:id="11"/>
    </w:p>
    <w:p w:rsidR="002B34A5" w:rsidRDefault="00E577D8" w:rsidP="002B34A5">
      <w:pPr>
        <w:pStyle w:val="a9"/>
      </w:pPr>
      <w:r>
        <w:rPr>
          <w:rFonts w:hint="eastAsia"/>
        </w:rPr>
        <w:t>核心算法：S</w:t>
      </w:r>
      <w:r>
        <w:t xml:space="preserve">SD-DETECT </w:t>
      </w:r>
      <w:r>
        <w:rPr>
          <w:rFonts w:hint="eastAsia"/>
        </w:rPr>
        <w:t>+</w:t>
      </w:r>
      <w:r>
        <w:t xml:space="preserve"> T</w:t>
      </w:r>
      <w:r>
        <w:rPr>
          <w:rFonts w:hint="eastAsia"/>
        </w:rPr>
        <w:t>riplet-</w:t>
      </w:r>
      <w:r>
        <w:t xml:space="preserve">REID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优化算法</w:t>
      </w:r>
    </w:p>
    <w:p w:rsidR="00E577D8" w:rsidRDefault="007460D8" w:rsidP="002B34A5">
      <w:pPr>
        <w:pStyle w:val="a9"/>
      </w:pPr>
      <w:r>
        <w:rPr>
          <w:rFonts w:hint="eastAsia"/>
        </w:rPr>
        <w:t>用户在前端网页上打开历史视频，截</w:t>
      </w:r>
      <w:proofErr w:type="gramStart"/>
      <w:r>
        <w:rPr>
          <w:rFonts w:hint="eastAsia"/>
        </w:rPr>
        <w:t>图得到</w:t>
      </w:r>
      <w:proofErr w:type="gramEnd"/>
      <w:r>
        <w:rPr>
          <w:rFonts w:hint="eastAsia"/>
        </w:rPr>
        <w:t>图片，对</w:t>
      </w:r>
      <w:proofErr w:type="gramStart"/>
      <w:r>
        <w:rPr>
          <w:rFonts w:hint="eastAsia"/>
        </w:rPr>
        <w:t>该图</w:t>
      </w:r>
      <w:proofErr w:type="gramEnd"/>
      <w:r>
        <w:rPr>
          <w:rFonts w:hint="eastAsia"/>
        </w:rPr>
        <w:t>片进行S</w:t>
      </w:r>
      <w:r>
        <w:t>SD</w:t>
      </w:r>
      <w:r>
        <w:rPr>
          <w:rFonts w:hint="eastAsia"/>
        </w:rPr>
        <w:t>目标检测，并由用户选择想搜索的目标。</w:t>
      </w:r>
    </w:p>
    <w:p w:rsidR="007460D8" w:rsidRPr="002B34A5" w:rsidRDefault="007460D8" w:rsidP="002B34A5">
      <w:pPr>
        <w:pStyle w:val="a9"/>
      </w:pPr>
      <w:r>
        <w:rPr>
          <w:rFonts w:hint="eastAsia"/>
        </w:rPr>
        <w:t>将历史视频每隔一定的帧数截一张图，得到的图片集通过二分搜索，进行R</w:t>
      </w:r>
      <w:r>
        <w:t>EID</w:t>
      </w:r>
      <w:r>
        <w:rPr>
          <w:rFonts w:hint="eastAsia"/>
        </w:rPr>
        <w:t>检测，不断减小搜索范围，最终确定被搜索的目标所在的图片，并通过分析图片名称得到目标所在的摄像头位置。</w:t>
      </w:r>
    </w:p>
    <w:sectPr w:rsidR="007460D8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4DF" w:rsidRDefault="00FB24DF">
      <w:r>
        <w:separator/>
      </w:r>
    </w:p>
  </w:endnote>
  <w:endnote w:type="continuationSeparator" w:id="0">
    <w:p w:rsidR="00FB24DF" w:rsidRDefault="00FB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4012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4DF" w:rsidRDefault="00FB24DF">
      <w:r>
        <w:separator/>
      </w:r>
    </w:p>
  </w:footnote>
  <w:footnote w:type="continuationSeparator" w:id="0">
    <w:p w:rsidR="00FB24DF" w:rsidRDefault="00FB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012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4012">
            <w:rPr>
              <w:rFonts w:ascii="Times New Roman" w:hint="eastAsia"/>
            </w:rPr>
            <w:t>&lt;</w:t>
          </w:r>
          <w:r w:rsidR="001E4012">
            <w:rPr>
              <w:rFonts w:ascii="Times New Roman" w:hint="eastAsia"/>
            </w:rPr>
            <w:t>项目名称</w:t>
          </w:r>
          <w:r w:rsidR="001E4012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4012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1033A3"/>
    <w:multiLevelType w:val="multilevel"/>
    <w:tmpl w:val="413CFB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12"/>
    <w:rsid w:val="00175500"/>
    <w:rsid w:val="001761BA"/>
    <w:rsid w:val="001D0182"/>
    <w:rsid w:val="001E4012"/>
    <w:rsid w:val="00254877"/>
    <w:rsid w:val="002B34A5"/>
    <w:rsid w:val="002C7325"/>
    <w:rsid w:val="002D1D93"/>
    <w:rsid w:val="002E5E4F"/>
    <w:rsid w:val="00344C68"/>
    <w:rsid w:val="003A46E4"/>
    <w:rsid w:val="003F34F8"/>
    <w:rsid w:val="003F73B3"/>
    <w:rsid w:val="0047760A"/>
    <w:rsid w:val="005610D3"/>
    <w:rsid w:val="00575EF6"/>
    <w:rsid w:val="00594580"/>
    <w:rsid w:val="00612DB9"/>
    <w:rsid w:val="006306A6"/>
    <w:rsid w:val="007460D8"/>
    <w:rsid w:val="00810DEE"/>
    <w:rsid w:val="00814AA6"/>
    <w:rsid w:val="00872811"/>
    <w:rsid w:val="009A3548"/>
    <w:rsid w:val="009B718D"/>
    <w:rsid w:val="00B04831"/>
    <w:rsid w:val="00B30803"/>
    <w:rsid w:val="00CA2D6F"/>
    <w:rsid w:val="00CC3BDD"/>
    <w:rsid w:val="00D42D03"/>
    <w:rsid w:val="00E577D8"/>
    <w:rsid w:val="00FB1A25"/>
    <w:rsid w:val="00FB24DF"/>
    <w:rsid w:val="00FB6EE9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FECB9"/>
  <w15:chartTrackingRefBased/>
  <w15:docId w15:val="{F2742330-558F-41D9-8996-68019C18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6</TotalTime>
  <Pages>6</Pages>
  <Words>170</Words>
  <Characters>971</Characters>
  <Application>Microsoft Office Word</Application>
  <DocSecurity>0</DocSecurity>
  <Lines>8</Lines>
  <Paragraphs>2</Paragraphs>
  <ScaleCrop>false</ScaleCrop>
  <Company>&lt;SJTU&gt;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asus</dc:creator>
  <cp:keywords/>
  <cp:lastModifiedBy>志彪 汤</cp:lastModifiedBy>
  <cp:revision>3</cp:revision>
  <cp:lastPrinted>1899-12-31T16:00:00Z</cp:lastPrinted>
  <dcterms:created xsi:type="dcterms:W3CDTF">2018-09-10T08:00:00Z</dcterms:created>
  <dcterms:modified xsi:type="dcterms:W3CDTF">2018-09-10T09:56:00Z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